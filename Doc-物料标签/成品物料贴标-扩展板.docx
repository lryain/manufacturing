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35"/>
        <w:tblW w:w="10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42"/>
        <w:gridCol w:w="3119"/>
        <w:gridCol w:w="1559"/>
        <w:gridCol w:w="1331"/>
        <w:gridCol w:w="3474"/>
      </w:tblGrid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KZB_0001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KZB_0001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AFMotor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AFMotor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AF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AF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  <w:tr w:rsidR="004A35A5" w:rsidRPr="006E7009" w:rsidTr="006E7009">
        <w:trPr>
          <w:trHeight w:val="164"/>
        </w:trPr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KZB_0002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KZB_0002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Ardumoto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Ardumoto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L298</w:t>
            </w:r>
            <w:r w:rsidRPr="006E7009">
              <w:rPr>
                <w:rFonts w:hint="eastAsia"/>
                <w:b/>
                <w:sz w:val="30"/>
                <w:szCs w:val="30"/>
              </w:rPr>
              <w:t>驱动板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L298</w:t>
            </w:r>
            <w:r w:rsidRPr="006E7009">
              <w:rPr>
                <w:rFonts w:hint="eastAsia"/>
                <w:b/>
                <w:sz w:val="30"/>
                <w:szCs w:val="30"/>
              </w:rPr>
              <w:t>驱动板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KZB_0003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KZB_0003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Base Shield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Base Shield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电子积木扩展板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电子积木扩展板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KZB_0004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KZB_0004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Monster Moto Shield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Monster Moto Shield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 xml:space="preserve">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0"/>
                <w:attr w:name="UnitName" w:val="a"/>
              </w:smartTagPr>
              <w:r w:rsidRPr="006E7009">
                <w:rPr>
                  <w:b/>
                  <w:sz w:val="30"/>
                  <w:szCs w:val="30"/>
                </w:rPr>
                <w:t>30A</w:t>
              </w:r>
            </w:smartTag>
            <w:r w:rsidRPr="006E7009">
              <w:rPr>
                <w:rFonts w:hint="eastAsia"/>
                <w:b/>
                <w:sz w:val="30"/>
                <w:szCs w:val="30"/>
              </w:rPr>
              <w:t>双路驱动板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 xml:space="preserve">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0"/>
                <w:attr w:name="UnitName" w:val="a"/>
              </w:smartTagPr>
              <w:r w:rsidRPr="006E7009">
                <w:rPr>
                  <w:b/>
                  <w:sz w:val="30"/>
                  <w:szCs w:val="30"/>
                </w:rPr>
                <w:t>30A</w:t>
              </w:r>
            </w:smartTag>
            <w:r w:rsidRPr="006E7009">
              <w:rPr>
                <w:rFonts w:hint="eastAsia"/>
                <w:b/>
                <w:sz w:val="30"/>
                <w:szCs w:val="30"/>
              </w:rPr>
              <w:t>双路驱动板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KZB_0005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KZB_0005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BluetoothShield</w:t>
            </w:r>
            <w:r w:rsidRPr="006E7009">
              <w:rPr>
                <w:rFonts w:hint="eastAsia"/>
                <w:b/>
                <w:sz w:val="30"/>
                <w:szCs w:val="30"/>
              </w:rPr>
              <w:t>（</w:t>
            </w:r>
            <w:r w:rsidRPr="006E7009">
              <w:rPr>
                <w:b/>
                <w:sz w:val="30"/>
                <w:szCs w:val="30"/>
              </w:rPr>
              <w:t>2.0</w:t>
            </w:r>
            <w:r w:rsidRPr="006E7009">
              <w:rPr>
                <w:rFonts w:hint="eastAsia"/>
                <w:b/>
                <w:sz w:val="30"/>
                <w:szCs w:val="30"/>
              </w:rPr>
              <w:t>）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BluetoothShield</w:t>
            </w:r>
            <w:r w:rsidRPr="006E7009">
              <w:rPr>
                <w:rFonts w:hint="eastAsia"/>
                <w:b/>
                <w:sz w:val="30"/>
                <w:szCs w:val="30"/>
              </w:rPr>
              <w:t>（</w:t>
            </w:r>
            <w:r w:rsidRPr="006E7009">
              <w:rPr>
                <w:b/>
                <w:sz w:val="30"/>
                <w:szCs w:val="30"/>
              </w:rPr>
              <w:t>2.0</w:t>
            </w:r>
            <w:r w:rsidRPr="006E7009">
              <w:rPr>
                <w:rFonts w:hint="eastAsia"/>
                <w:b/>
                <w:sz w:val="30"/>
                <w:szCs w:val="30"/>
              </w:rPr>
              <w:t>）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蓝牙</w:t>
            </w:r>
            <w:r w:rsidRPr="006E7009">
              <w:rPr>
                <w:b/>
                <w:sz w:val="30"/>
                <w:szCs w:val="30"/>
              </w:rPr>
              <w:t>2.0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蓝牙</w:t>
            </w:r>
            <w:r w:rsidRPr="006E7009">
              <w:rPr>
                <w:b/>
                <w:sz w:val="30"/>
                <w:szCs w:val="30"/>
              </w:rPr>
              <w:t>2.0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KZB_0006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KZB_0006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NeoPixel Shield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NeoPixel Shield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全彩</w:t>
            </w:r>
            <w:r w:rsidRPr="006E7009">
              <w:rPr>
                <w:b/>
                <w:sz w:val="30"/>
                <w:szCs w:val="30"/>
              </w:rPr>
              <w:t>RGB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全彩</w:t>
            </w:r>
            <w:r w:rsidRPr="006E7009">
              <w:rPr>
                <w:b/>
                <w:sz w:val="30"/>
                <w:szCs w:val="30"/>
              </w:rPr>
              <w:t>RGB</w:t>
            </w:r>
          </w:p>
        </w:tc>
      </w:tr>
    </w:tbl>
    <w:p w:rsidR="004A35A5" w:rsidRDefault="004A35A5" w:rsidP="0040743E"/>
    <w:tbl>
      <w:tblPr>
        <w:tblpPr w:leftFromText="180" w:rightFromText="180" w:vertAnchor="text" w:horzAnchor="margin" w:tblpY="35"/>
        <w:tblW w:w="10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42"/>
        <w:gridCol w:w="3119"/>
        <w:gridCol w:w="1559"/>
        <w:gridCol w:w="1331"/>
        <w:gridCol w:w="3474"/>
      </w:tblGrid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KZB_0007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KZB_0007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Base_Shield_Mega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Base_Shield_Mega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IO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IO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  <w:tr w:rsidR="004A35A5" w:rsidRPr="006E7009" w:rsidTr="006E7009">
        <w:trPr>
          <w:trHeight w:val="164"/>
        </w:trPr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KZB_0008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KZB_0008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BLE Shield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BLE Shield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4A35A5">
            <w:pPr>
              <w:ind w:firstLineChars="99" w:firstLine="31680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蓝牙</w:t>
            </w:r>
            <w:r w:rsidRPr="006E7009">
              <w:rPr>
                <w:b/>
                <w:sz w:val="30"/>
                <w:szCs w:val="30"/>
              </w:rPr>
              <w:t>4.0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A35A5" w:rsidRPr="006E7009" w:rsidRDefault="004A35A5" w:rsidP="004A35A5">
            <w:pPr>
              <w:ind w:firstLineChars="99" w:firstLine="31680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蓝牙</w:t>
            </w:r>
            <w:r w:rsidRPr="006E7009">
              <w:rPr>
                <w:b/>
                <w:sz w:val="30"/>
                <w:szCs w:val="30"/>
              </w:rPr>
              <w:t>4.0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KZB_0009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KZB_0009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CC3000_Shield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CC3000_Shield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CC3000Wifi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CC3000Wifi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KZB_0010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KZB_0010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EL Shield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EL Shield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4A35A5">
            <w:pPr>
              <w:ind w:firstLineChars="99" w:firstLine="31680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冷光驱动扩展板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A35A5" w:rsidRPr="006E7009" w:rsidRDefault="004A35A5" w:rsidP="004A35A5">
            <w:pPr>
              <w:ind w:firstLineChars="99" w:firstLine="31680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冷光驱动扩展板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KZB_0011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KZB_0011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Relay Shield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Relay Shield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4</w:t>
            </w:r>
            <w:r w:rsidRPr="006E7009">
              <w:rPr>
                <w:rFonts w:hint="eastAsia"/>
                <w:b/>
                <w:sz w:val="30"/>
                <w:szCs w:val="30"/>
              </w:rPr>
              <w:t>路继电器扩展板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4</w:t>
            </w:r>
            <w:r w:rsidRPr="006E7009">
              <w:rPr>
                <w:rFonts w:hint="eastAsia"/>
                <w:b/>
                <w:sz w:val="30"/>
                <w:szCs w:val="30"/>
              </w:rPr>
              <w:t>路继电器扩展板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</w:tr>
    </w:tbl>
    <w:p w:rsidR="004A35A5" w:rsidRDefault="004A35A5" w:rsidP="00B07202"/>
    <w:tbl>
      <w:tblPr>
        <w:tblpPr w:leftFromText="180" w:rightFromText="180" w:vertAnchor="text" w:horzAnchor="margin" w:tblpY="35"/>
        <w:tblW w:w="10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42"/>
        <w:gridCol w:w="3119"/>
        <w:gridCol w:w="1559"/>
        <w:gridCol w:w="1331"/>
        <w:gridCol w:w="3474"/>
      </w:tblGrid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KZB_0013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KZB_0013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Ethernet Shield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Ethernet Shield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以太网扩展板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以太网扩展板</w:t>
            </w:r>
          </w:p>
        </w:tc>
      </w:tr>
      <w:tr w:rsidR="004A35A5" w:rsidRPr="006E7009" w:rsidTr="006E7009">
        <w:trPr>
          <w:trHeight w:val="164"/>
        </w:trPr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KZB_0014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USB Host Shield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USB Host Shield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USB Host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USB Host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KZB_0015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KZB_0015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Grove Motor Shield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Grove Motor Shield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L298N</w:t>
            </w:r>
            <w:r w:rsidRPr="006E7009">
              <w:rPr>
                <w:rFonts w:hint="eastAsia"/>
                <w:b/>
                <w:sz w:val="30"/>
                <w:szCs w:val="30"/>
              </w:rPr>
              <w:t>双路驱动板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L298N</w:t>
            </w:r>
            <w:r w:rsidRPr="006E7009">
              <w:rPr>
                <w:rFonts w:hint="eastAsia"/>
                <w:b/>
                <w:sz w:val="30"/>
                <w:szCs w:val="30"/>
              </w:rPr>
              <w:t>双路驱动板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KZB_0016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KZB_0016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Screwshield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Screwshield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接线端子扩展板</w:t>
            </w:r>
            <w:r w:rsidRPr="006E7009">
              <w:rPr>
                <w:b/>
                <w:sz w:val="30"/>
                <w:szCs w:val="30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接线端子扩展板</w:t>
            </w:r>
            <w:r w:rsidRPr="006E7009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KZB_0017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KZB_0017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RN171_WiFi_Shield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RN171_WiFi_Shield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RN171wifi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RN171wifi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KZB_0018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KZB_0018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Eduino_WiFi Shield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Eduino_WiFi Shield</w:t>
            </w:r>
          </w:p>
        </w:tc>
      </w:tr>
      <w:tr w:rsidR="004A35A5" w:rsidRPr="006E7009" w:rsidTr="006E7009">
        <w:tc>
          <w:tcPr>
            <w:tcW w:w="124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802.11 Wifi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802.11 Wifi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</w:tbl>
    <w:p w:rsidR="004A35A5" w:rsidRDefault="004A35A5" w:rsidP="00B07202"/>
    <w:tbl>
      <w:tblPr>
        <w:tblpPr w:leftFromText="180" w:rightFromText="180" w:vertAnchor="text" w:horzAnchor="margin" w:tblpY="35"/>
        <w:tblW w:w="10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38"/>
        <w:gridCol w:w="3135"/>
        <w:gridCol w:w="1553"/>
        <w:gridCol w:w="1327"/>
        <w:gridCol w:w="3472"/>
      </w:tblGrid>
      <w:tr w:rsidR="004A35A5" w:rsidRPr="006E7009" w:rsidTr="006E7009">
        <w:tc>
          <w:tcPr>
            <w:tcW w:w="1238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  <w:tr w:rsidR="004A35A5" w:rsidRPr="006E7009" w:rsidTr="006E7009">
        <w:tc>
          <w:tcPr>
            <w:tcW w:w="1238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KZB_0019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KZB_0019</w:t>
            </w:r>
          </w:p>
        </w:tc>
      </w:tr>
      <w:tr w:rsidR="004A35A5" w:rsidRPr="006E7009" w:rsidTr="006E7009">
        <w:tc>
          <w:tcPr>
            <w:tcW w:w="1238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CAN BUS Shield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CAN BUS Shield</w:t>
            </w:r>
          </w:p>
        </w:tc>
      </w:tr>
      <w:tr w:rsidR="004A35A5" w:rsidRPr="006E7009" w:rsidTr="006E7009">
        <w:tc>
          <w:tcPr>
            <w:tcW w:w="1238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CAN</w:t>
            </w:r>
            <w:r w:rsidRPr="006E7009">
              <w:rPr>
                <w:rFonts w:hint="eastAsia"/>
                <w:b/>
                <w:sz w:val="30"/>
                <w:szCs w:val="30"/>
              </w:rPr>
              <w:t>总线扩展板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CAN</w:t>
            </w:r>
            <w:r w:rsidRPr="006E7009">
              <w:rPr>
                <w:rFonts w:hint="eastAsia"/>
                <w:b/>
                <w:sz w:val="30"/>
                <w:szCs w:val="30"/>
              </w:rPr>
              <w:t>总线扩展板</w:t>
            </w:r>
          </w:p>
        </w:tc>
      </w:tr>
      <w:tr w:rsidR="004A35A5" w:rsidRPr="006E7009" w:rsidTr="006E7009">
        <w:trPr>
          <w:trHeight w:val="164"/>
        </w:trPr>
        <w:tc>
          <w:tcPr>
            <w:tcW w:w="1238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  <w:tr w:rsidR="004A35A5" w:rsidRPr="006E7009" w:rsidTr="006E7009">
        <w:tc>
          <w:tcPr>
            <w:tcW w:w="1238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KZB_0020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KZB_0020</w:t>
            </w:r>
          </w:p>
        </w:tc>
      </w:tr>
      <w:tr w:rsidR="004A35A5" w:rsidRPr="006E7009" w:rsidTr="006E7009">
        <w:tc>
          <w:tcPr>
            <w:tcW w:w="1238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PN532-RFID-NFC-Shield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PN532-RFID-NFC-Shield</w:t>
            </w:r>
          </w:p>
        </w:tc>
      </w:tr>
      <w:tr w:rsidR="004A35A5" w:rsidRPr="006E7009" w:rsidTr="006E7009">
        <w:tc>
          <w:tcPr>
            <w:tcW w:w="1238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35" w:type="dxa"/>
            <w:tcBorders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PN532</w:t>
            </w:r>
            <w:r w:rsidRPr="006E7009">
              <w:rPr>
                <w:rFonts w:hint="eastAsia"/>
                <w:b/>
                <w:sz w:val="30"/>
                <w:szCs w:val="30"/>
              </w:rPr>
              <w:t>射频扩展板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2" w:type="dxa"/>
          </w:tcPr>
          <w:p w:rsidR="004A35A5" w:rsidRPr="006E7009" w:rsidRDefault="004A35A5" w:rsidP="006E7009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PN532</w:t>
            </w:r>
            <w:r w:rsidRPr="006E7009">
              <w:rPr>
                <w:rFonts w:hint="eastAsia"/>
                <w:b/>
                <w:sz w:val="30"/>
                <w:szCs w:val="30"/>
              </w:rPr>
              <w:t>射频扩展板</w:t>
            </w:r>
          </w:p>
        </w:tc>
      </w:tr>
    </w:tbl>
    <w:p w:rsidR="004A35A5" w:rsidRDefault="004A35A5">
      <w:pPr>
        <w:widowControl/>
        <w:jc w:val="left"/>
      </w:pPr>
    </w:p>
    <w:p w:rsidR="004A35A5" w:rsidRDefault="004A35A5">
      <w:pPr>
        <w:widowControl/>
        <w:jc w:val="left"/>
      </w:pPr>
    </w:p>
    <w:p w:rsidR="004A35A5" w:rsidRDefault="004A35A5">
      <w:pPr>
        <w:widowControl/>
        <w:jc w:val="left"/>
      </w:pPr>
    </w:p>
    <w:p w:rsidR="004A35A5" w:rsidRDefault="004A35A5">
      <w:pPr>
        <w:widowControl/>
        <w:jc w:val="left"/>
      </w:pPr>
    </w:p>
    <w:p w:rsidR="004A35A5" w:rsidRDefault="004A35A5">
      <w:pPr>
        <w:widowControl/>
        <w:jc w:val="left"/>
      </w:pPr>
    </w:p>
    <w:p w:rsidR="004A35A5" w:rsidRDefault="004A35A5">
      <w:pPr>
        <w:widowControl/>
        <w:jc w:val="left"/>
      </w:pPr>
    </w:p>
    <w:p w:rsidR="004A35A5" w:rsidRDefault="004A35A5">
      <w:pPr>
        <w:widowControl/>
        <w:jc w:val="left"/>
      </w:pPr>
    </w:p>
    <w:p w:rsidR="004A35A5" w:rsidRDefault="004A35A5">
      <w:pPr>
        <w:widowControl/>
        <w:jc w:val="left"/>
      </w:pPr>
    </w:p>
    <w:p w:rsidR="004A35A5" w:rsidRDefault="004A35A5">
      <w:pPr>
        <w:widowControl/>
        <w:jc w:val="left"/>
      </w:pPr>
    </w:p>
    <w:p w:rsidR="004A35A5" w:rsidRDefault="004A35A5">
      <w:pPr>
        <w:widowControl/>
        <w:jc w:val="left"/>
      </w:pPr>
    </w:p>
    <w:p w:rsidR="004A35A5" w:rsidRDefault="004A35A5">
      <w:pPr>
        <w:widowControl/>
        <w:jc w:val="left"/>
      </w:pPr>
    </w:p>
    <w:p w:rsidR="004A35A5" w:rsidRDefault="004A35A5">
      <w:pPr>
        <w:widowControl/>
        <w:jc w:val="left"/>
      </w:pPr>
    </w:p>
    <w:p w:rsidR="004A35A5" w:rsidRDefault="004A35A5">
      <w:pPr>
        <w:widowControl/>
        <w:jc w:val="left"/>
      </w:pPr>
    </w:p>
    <w:p w:rsidR="004A35A5" w:rsidRDefault="004A35A5">
      <w:pPr>
        <w:widowControl/>
        <w:jc w:val="left"/>
      </w:pPr>
    </w:p>
    <w:p w:rsidR="004A35A5" w:rsidRDefault="004A35A5">
      <w:pPr>
        <w:widowControl/>
        <w:jc w:val="left"/>
      </w:pPr>
    </w:p>
    <w:p w:rsidR="004A35A5" w:rsidRDefault="004A35A5">
      <w:pPr>
        <w:widowControl/>
        <w:jc w:val="left"/>
      </w:pPr>
    </w:p>
    <w:p w:rsidR="004A35A5" w:rsidRDefault="004A35A5">
      <w:pPr>
        <w:widowControl/>
        <w:jc w:val="left"/>
      </w:pPr>
    </w:p>
    <w:p w:rsidR="004A35A5" w:rsidRDefault="004A35A5">
      <w:pPr>
        <w:widowControl/>
        <w:jc w:val="left"/>
      </w:pPr>
    </w:p>
    <w:p w:rsidR="004A35A5" w:rsidRDefault="004A35A5">
      <w:pPr>
        <w:widowControl/>
        <w:jc w:val="left"/>
      </w:pPr>
    </w:p>
    <w:p w:rsidR="004A35A5" w:rsidRDefault="004A35A5">
      <w:pPr>
        <w:widowControl/>
        <w:jc w:val="left"/>
      </w:pPr>
    </w:p>
    <w:p w:rsidR="004A35A5" w:rsidRDefault="004A35A5">
      <w:pPr>
        <w:widowControl/>
        <w:jc w:val="left"/>
      </w:pPr>
    </w:p>
    <w:p w:rsidR="004A35A5" w:rsidRDefault="004A35A5">
      <w:pPr>
        <w:widowControl/>
        <w:jc w:val="left"/>
      </w:pPr>
    </w:p>
    <w:p w:rsidR="004A35A5" w:rsidRDefault="004A35A5">
      <w:pPr>
        <w:widowControl/>
        <w:jc w:val="left"/>
      </w:pPr>
    </w:p>
    <w:p w:rsidR="004A35A5" w:rsidRDefault="004A35A5">
      <w:pPr>
        <w:widowControl/>
        <w:jc w:val="left"/>
      </w:pPr>
    </w:p>
    <w:p w:rsidR="004A35A5" w:rsidRDefault="004A35A5">
      <w:pPr>
        <w:widowControl/>
        <w:jc w:val="left"/>
      </w:pPr>
    </w:p>
    <w:p w:rsidR="004A35A5" w:rsidRDefault="004A35A5">
      <w:pPr>
        <w:widowControl/>
        <w:jc w:val="left"/>
      </w:pPr>
    </w:p>
    <w:p w:rsidR="004A35A5" w:rsidRDefault="004A35A5">
      <w:pPr>
        <w:widowControl/>
        <w:jc w:val="left"/>
      </w:pPr>
    </w:p>
    <w:p w:rsidR="004A35A5" w:rsidRDefault="004A35A5">
      <w:pPr>
        <w:widowControl/>
        <w:jc w:val="left"/>
      </w:pPr>
    </w:p>
    <w:p w:rsidR="004A35A5" w:rsidRDefault="004A35A5">
      <w:pPr>
        <w:widowControl/>
        <w:jc w:val="left"/>
      </w:pPr>
    </w:p>
    <w:p w:rsidR="004A35A5" w:rsidRDefault="004A35A5">
      <w:pPr>
        <w:widowControl/>
        <w:jc w:val="left"/>
      </w:pPr>
    </w:p>
    <w:p w:rsidR="004A35A5" w:rsidRDefault="004A35A5">
      <w:pPr>
        <w:widowControl/>
        <w:jc w:val="left"/>
      </w:pPr>
    </w:p>
    <w:p w:rsidR="004A35A5" w:rsidRDefault="004A35A5">
      <w:pPr>
        <w:widowControl/>
        <w:jc w:val="left"/>
      </w:pPr>
    </w:p>
    <w:p w:rsidR="004A35A5" w:rsidRDefault="004A35A5">
      <w:pPr>
        <w:widowControl/>
        <w:jc w:val="left"/>
      </w:pPr>
    </w:p>
    <w:tbl>
      <w:tblPr>
        <w:tblpPr w:leftFromText="180" w:rightFromText="180" w:vertAnchor="text" w:horzAnchor="margin" w:tblpY="35"/>
        <w:tblW w:w="10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42"/>
        <w:gridCol w:w="3119"/>
        <w:gridCol w:w="1559"/>
        <w:gridCol w:w="1331"/>
        <w:gridCol w:w="3474"/>
      </w:tblGrid>
      <w:tr w:rsidR="004A35A5" w:rsidRPr="006E7009" w:rsidTr="00A34AD4">
        <w:tc>
          <w:tcPr>
            <w:tcW w:w="1242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  <w:tr w:rsidR="004A35A5" w:rsidRPr="006E7009" w:rsidTr="00A34AD4">
        <w:tc>
          <w:tcPr>
            <w:tcW w:w="1242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4A35A5" w:rsidRPr="006E7009" w:rsidTr="00A34AD4">
        <w:tc>
          <w:tcPr>
            <w:tcW w:w="1242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4A35A5" w:rsidRPr="006E7009" w:rsidTr="00A34AD4">
        <w:tc>
          <w:tcPr>
            <w:tcW w:w="1242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4A35A5" w:rsidRPr="006E7009" w:rsidTr="00A34AD4">
        <w:trPr>
          <w:trHeight w:val="164"/>
        </w:trPr>
        <w:tc>
          <w:tcPr>
            <w:tcW w:w="1242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  <w:tr w:rsidR="004A35A5" w:rsidRPr="006E7009" w:rsidTr="00A34AD4">
        <w:tc>
          <w:tcPr>
            <w:tcW w:w="1242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4A35A5" w:rsidRPr="006E7009" w:rsidTr="00A34AD4">
        <w:tc>
          <w:tcPr>
            <w:tcW w:w="1242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A34AD4">
            <w:pPr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A35A5" w:rsidRPr="006E7009" w:rsidRDefault="004A35A5" w:rsidP="00A34AD4">
            <w:pPr>
              <w:rPr>
                <w:b/>
                <w:sz w:val="30"/>
                <w:szCs w:val="30"/>
              </w:rPr>
            </w:pPr>
          </w:p>
        </w:tc>
      </w:tr>
      <w:tr w:rsidR="004A35A5" w:rsidRPr="006E7009" w:rsidTr="00A34AD4">
        <w:tc>
          <w:tcPr>
            <w:tcW w:w="1242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4A35A5" w:rsidRPr="006E7009" w:rsidTr="00A34AD4">
        <w:tc>
          <w:tcPr>
            <w:tcW w:w="1242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  <w:tr w:rsidR="004A35A5" w:rsidRPr="006E7009" w:rsidTr="00A34AD4">
        <w:tc>
          <w:tcPr>
            <w:tcW w:w="1242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4A35A5" w:rsidRPr="006E7009" w:rsidTr="00A34AD4">
        <w:tc>
          <w:tcPr>
            <w:tcW w:w="1242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4A35A5" w:rsidRPr="006E7009" w:rsidTr="00A34AD4">
        <w:tc>
          <w:tcPr>
            <w:tcW w:w="1242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4A35A5" w:rsidRPr="006E7009" w:rsidTr="00A34AD4">
        <w:tc>
          <w:tcPr>
            <w:tcW w:w="1242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  <w:tr w:rsidR="004A35A5" w:rsidRPr="006E7009" w:rsidTr="00A34AD4">
        <w:tc>
          <w:tcPr>
            <w:tcW w:w="1242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4A35A5" w:rsidRPr="006E7009" w:rsidTr="00A34AD4">
        <w:tc>
          <w:tcPr>
            <w:tcW w:w="1242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4A35A5" w:rsidRPr="006E7009" w:rsidTr="00A34AD4">
        <w:tc>
          <w:tcPr>
            <w:tcW w:w="1242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4A35A5" w:rsidRPr="006E7009" w:rsidTr="00A34AD4">
        <w:tc>
          <w:tcPr>
            <w:tcW w:w="1242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  <w:tr w:rsidR="004A35A5" w:rsidRPr="006E7009" w:rsidTr="00A34AD4">
        <w:tc>
          <w:tcPr>
            <w:tcW w:w="1242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4A35A5" w:rsidRPr="006E7009" w:rsidTr="00A34AD4">
        <w:tc>
          <w:tcPr>
            <w:tcW w:w="1242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4A35A5" w:rsidRPr="006E7009" w:rsidTr="00A34AD4">
        <w:tc>
          <w:tcPr>
            <w:tcW w:w="1242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4A35A5" w:rsidRPr="006E7009" w:rsidTr="00A34AD4">
        <w:tc>
          <w:tcPr>
            <w:tcW w:w="1242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b/>
                <w:sz w:val="30"/>
                <w:szCs w:val="30"/>
              </w:rPr>
              <w:t>Arduino</w:t>
            </w:r>
            <w:r w:rsidRPr="006E7009">
              <w:rPr>
                <w:rFonts w:hint="eastAsia"/>
                <w:b/>
                <w:sz w:val="30"/>
                <w:szCs w:val="30"/>
              </w:rPr>
              <w:t>扩展板</w:t>
            </w:r>
          </w:p>
        </w:tc>
      </w:tr>
      <w:tr w:rsidR="004A35A5" w:rsidRPr="006E7009" w:rsidTr="00A34AD4">
        <w:tc>
          <w:tcPr>
            <w:tcW w:w="1242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4A35A5" w:rsidRPr="006E7009" w:rsidTr="00A34AD4">
        <w:tc>
          <w:tcPr>
            <w:tcW w:w="1242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4A35A5" w:rsidRPr="006E7009" w:rsidTr="00A34AD4">
        <w:tc>
          <w:tcPr>
            <w:tcW w:w="1242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  <w:r w:rsidRPr="006E7009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4A35A5" w:rsidRPr="006E7009" w:rsidRDefault="004A35A5" w:rsidP="00A34AD4">
            <w:pPr>
              <w:jc w:val="center"/>
              <w:rPr>
                <w:b/>
                <w:sz w:val="30"/>
                <w:szCs w:val="30"/>
              </w:rPr>
            </w:pPr>
          </w:p>
        </w:tc>
      </w:tr>
    </w:tbl>
    <w:p w:rsidR="004A35A5" w:rsidRDefault="004A35A5" w:rsidP="0040743E"/>
    <w:sectPr w:rsidR="004A35A5" w:rsidSect="002B73D4">
      <w:pgSz w:w="11906" w:h="16838"/>
      <w:pgMar w:top="567" w:right="707" w:bottom="426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5A5" w:rsidRDefault="004A35A5" w:rsidP="002B73D4">
      <w:r>
        <w:separator/>
      </w:r>
    </w:p>
  </w:endnote>
  <w:endnote w:type="continuationSeparator" w:id="0">
    <w:p w:rsidR="004A35A5" w:rsidRDefault="004A35A5" w:rsidP="002B73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5A5" w:rsidRDefault="004A35A5" w:rsidP="002B73D4">
      <w:r>
        <w:separator/>
      </w:r>
    </w:p>
  </w:footnote>
  <w:footnote w:type="continuationSeparator" w:id="0">
    <w:p w:rsidR="004A35A5" w:rsidRDefault="004A35A5" w:rsidP="002B73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73D4"/>
    <w:rsid w:val="00013406"/>
    <w:rsid w:val="000241E4"/>
    <w:rsid w:val="000E33AA"/>
    <w:rsid w:val="00141EE5"/>
    <w:rsid w:val="001626AF"/>
    <w:rsid w:val="00182807"/>
    <w:rsid w:val="001D0FA7"/>
    <w:rsid w:val="002229BF"/>
    <w:rsid w:val="0022623F"/>
    <w:rsid w:val="002906C4"/>
    <w:rsid w:val="002B1059"/>
    <w:rsid w:val="002B2CC4"/>
    <w:rsid w:val="002B73D4"/>
    <w:rsid w:val="00325E8C"/>
    <w:rsid w:val="00326A15"/>
    <w:rsid w:val="0036387A"/>
    <w:rsid w:val="00396BEA"/>
    <w:rsid w:val="003A243E"/>
    <w:rsid w:val="003F4B98"/>
    <w:rsid w:val="0040743E"/>
    <w:rsid w:val="004A35A5"/>
    <w:rsid w:val="005C4CD7"/>
    <w:rsid w:val="0064395D"/>
    <w:rsid w:val="00667373"/>
    <w:rsid w:val="006E7009"/>
    <w:rsid w:val="00701266"/>
    <w:rsid w:val="007D0690"/>
    <w:rsid w:val="00853A04"/>
    <w:rsid w:val="00873002"/>
    <w:rsid w:val="008B716C"/>
    <w:rsid w:val="00944219"/>
    <w:rsid w:val="009552F2"/>
    <w:rsid w:val="00A24DF4"/>
    <w:rsid w:val="00A2538F"/>
    <w:rsid w:val="00A34AD4"/>
    <w:rsid w:val="00AA67C2"/>
    <w:rsid w:val="00AF0617"/>
    <w:rsid w:val="00B07202"/>
    <w:rsid w:val="00B209CA"/>
    <w:rsid w:val="00BA402E"/>
    <w:rsid w:val="00BD59A3"/>
    <w:rsid w:val="00C43731"/>
    <w:rsid w:val="00C97F33"/>
    <w:rsid w:val="00CF2C88"/>
    <w:rsid w:val="00D53363"/>
    <w:rsid w:val="00D56679"/>
    <w:rsid w:val="00D579EC"/>
    <w:rsid w:val="00D720F1"/>
    <w:rsid w:val="00D9558C"/>
    <w:rsid w:val="00DC6273"/>
    <w:rsid w:val="00E17D9B"/>
    <w:rsid w:val="00E8421C"/>
    <w:rsid w:val="00F45127"/>
    <w:rsid w:val="00F46452"/>
    <w:rsid w:val="00F47902"/>
    <w:rsid w:val="00FC1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3D4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B73D4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2B7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B73D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B7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B73D4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81</TotalTime>
  <Pages>5</Pages>
  <Words>443</Words>
  <Characters>2526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lryain</dc:creator>
  <cp:keywords/>
  <dc:description/>
  <cp:lastModifiedBy>main-QXZ</cp:lastModifiedBy>
  <cp:revision>39</cp:revision>
  <cp:lastPrinted>2015-02-07T02:53:00Z</cp:lastPrinted>
  <dcterms:created xsi:type="dcterms:W3CDTF">2014-11-01T02:33:00Z</dcterms:created>
  <dcterms:modified xsi:type="dcterms:W3CDTF">2015-02-07T02:56:00Z</dcterms:modified>
</cp:coreProperties>
</file>