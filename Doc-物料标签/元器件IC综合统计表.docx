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1026" w:tblpY="108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9"/>
        <w:gridCol w:w="1839"/>
        <w:gridCol w:w="1620"/>
        <w:gridCol w:w="1440"/>
        <w:gridCol w:w="1301"/>
        <w:gridCol w:w="1417"/>
        <w:gridCol w:w="2552"/>
      </w:tblGrid>
      <w:tr w:rsidR="00011FC7" w:rsidRPr="00C37991" w:rsidTr="007C36FB">
        <w:tc>
          <w:tcPr>
            <w:tcW w:w="429" w:type="dxa"/>
          </w:tcPr>
          <w:p w:rsidR="00011FC7" w:rsidRPr="00C37991" w:rsidRDefault="00011FC7" w:rsidP="00A90AC0">
            <w:r w:rsidRPr="00C37991">
              <w:rPr>
                <w:rFonts w:hint="eastAsia"/>
              </w:rPr>
              <w:t>种类</w:t>
            </w:r>
          </w:p>
        </w:tc>
        <w:tc>
          <w:tcPr>
            <w:tcW w:w="1839" w:type="dxa"/>
            <w:vAlign w:val="center"/>
          </w:tcPr>
          <w:p w:rsidR="00011FC7" w:rsidRPr="00C37991" w:rsidRDefault="00011FC7" w:rsidP="00A90AC0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料件名</w:t>
            </w:r>
          </w:p>
        </w:tc>
        <w:tc>
          <w:tcPr>
            <w:tcW w:w="1620" w:type="dxa"/>
            <w:vAlign w:val="center"/>
          </w:tcPr>
          <w:p w:rsidR="00011FC7" w:rsidRPr="00C37991" w:rsidRDefault="00011FC7" w:rsidP="00A90AC0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1440" w:type="dxa"/>
            <w:vAlign w:val="center"/>
          </w:tcPr>
          <w:p w:rsidR="00011FC7" w:rsidRPr="00C37991" w:rsidRDefault="00011FC7" w:rsidP="00A90AC0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C37991">
              <w:rPr>
                <w:rFonts w:ascii="宋体" w:hAnsi="宋体"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1301" w:type="dxa"/>
            <w:vAlign w:val="center"/>
          </w:tcPr>
          <w:p w:rsidR="00011FC7" w:rsidRPr="00C37991" w:rsidRDefault="00011FC7" w:rsidP="00A90AC0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C37991">
              <w:rPr>
                <w:rFonts w:ascii="宋体" w:hAnsi="宋体" w:hint="eastAsia"/>
                <w:b/>
                <w:sz w:val="28"/>
                <w:szCs w:val="28"/>
              </w:rPr>
              <w:t>数量</w:t>
            </w:r>
            <w:r>
              <w:rPr>
                <w:rFonts w:ascii="宋体" w:hAnsi="宋体"/>
                <w:b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:rsidR="00011FC7" w:rsidRPr="00C37991" w:rsidRDefault="00011FC7" w:rsidP="00A90AC0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C37991">
              <w:rPr>
                <w:rFonts w:ascii="宋体" w:hAnsi="宋体" w:hint="eastAsia"/>
                <w:b/>
                <w:sz w:val="28"/>
                <w:szCs w:val="28"/>
              </w:rPr>
              <w:t>数量</w:t>
            </w:r>
            <w:r>
              <w:rPr>
                <w:rFonts w:ascii="宋体" w:hAnsi="宋体"/>
                <w:b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011FC7" w:rsidRPr="00C37991" w:rsidRDefault="00011FC7" w:rsidP="00A90AC0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C37991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4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5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6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7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8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9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10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11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12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13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14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15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16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17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18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19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20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21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22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23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24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25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26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27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28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29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30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31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32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33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34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35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36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37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38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39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>
            <w:r w:rsidRPr="00C37991">
              <w:t>40</w:t>
            </w:r>
          </w:p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/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/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/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  <w:tr w:rsidR="00011FC7" w:rsidRPr="00C37991" w:rsidTr="007C36FB">
        <w:tc>
          <w:tcPr>
            <w:tcW w:w="429" w:type="dxa"/>
          </w:tcPr>
          <w:p w:rsidR="00011FC7" w:rsidRPr="00C37991" w:rsidRDefault="00011FC7" w:rsidP="00C37991"/>
        </w:tc>
        <w:tc>
          <w:tcPr>
            <w:tcW w:w="1839" w:type="dxa"/>
          </w:tcPr>
          <w:p w:rsidR="00011FC7" w:rsidRPr="00C37991" w:rsidRDefault="00011FC7" w:rsidP="00C37991"/>
        </w:tc>
        <w:tc>
          <w:tcPr>
            <w:tcW w:w="1620" w:type="dxa"/>
          </w:tcPr>
          <w:p w:rsidR="00011FC7" w:rsidRPr="00C37991" w:rsidRDefault="00011FC7" w:rsidP="00C37991"/>
        </w:tc>
        <w:tc>
          <w:tcPr>
            <w:tcW w:w="1440" w:type="dxa"/>
          </w:tcPr>
          <w:p w:rsidR="00011FC7" w:rsidRPr="00C37991" w:rsidRDefault="00011FC7" w:rsidP="00C37991"/>
        </w:tc>
        <w:tc>
          <w:tcPr>
            <w:tcW w:w="1301" w:type="dxa"/>
          </w:tcPr>
          <w:p w:rsidR="00011FC7" w:rsidRPr="00C37991" w:rsidRDefault="00011FC7" w:rsidP="00C37991"/>
        </w:tc>
        <w:tc>
          <w:tcPr>
            <w:tcW w:w="1417" w:type="dxa"/>
          </w:tcPr>
          <w:p w:rsidR="00011FC7" w:rsidRPr="00C37991" w:rsidRDefault="00011FC7" w:rsidP="00C37991"/>
        </w:tc>
        <w:tc>
          <w:tcPr>
            <w:tcW w:w="2552" w:type="dxa"/>
          </w:tcPr>
          <w:p w:rsidR="00011FC7" w:rsidRPr="00C37991" w:rsidRDefault="00011FC7" w:rsidP="00C37991"/>
        </w:tc>
      </w:tr>
    </w:tbl>
    <w:p w:rsidR="00011FC7" w:rsidRPr="00DB4EAB" w:rsidRDefault="00011FC7" w:rsidP="00DB4EAB">
      <w:pPr>
        <w:jc w:val="center"/>
        <w:rPr>
          <w:rFonts w:ascii="宋体"/>
          <w:b/>
          <w:sz w:val="32"/>
          <w:szCs w:val="32"/>
        </w:rPr>
      </w:pPr>
      <w:r w:rsidRPr="007C36FB">
        <w:rPr>
          <w:rFonts w:ascii="宋体" w:hAnsi="宋体" w:hint="eastAsia"/>
          <w:b/>
          <w:sz w:val="32"/>
          <w:szCs w:val="32"/>
        </w:rPr>
        <w:t>元器件</w:t>
      </w:r>
      <w:r w:rsidRPr="007C36FB">
        <w:rPr>
          <w:rFonts w:ascii="宋体" w:hAnsi="宋体"/>
          <w:b/>
          <w:sz w:val="32"/>
          <w:szCs w:val="32"/>
        </w:rPr>
        <w:t>IC</w:t>
      </w:r>
      <w:r w:rsidRPr="007C36FB">
        <w:rPr>
          <w:rFonts w:ascii="宋体" w:hAnsi="宋体" w:hint="eastAsia"/>
          <w:b/>
          <w:sz w:val="32"/>
          <w:szCs w:val="32"/>
        </w:rPr>
        <w:t>综合统计表</w:t>
      </w:r>
      <w:r w:rsidRPr="00DB4EAB">
        <w:rPr>
          <w:rFonts w:ascii="宋体" w:hAnsi="宋体"/>
          <w:b/>
          <w:sz w:val="32"/>
          <w:szCs w:val="32"/>
        </w:rPr>
        <w:t xml:space="preserve"> 20</w:t>
      </w:r>
      <w:r>
        <w:rPr>
          <w:rFonts w:ascii="宋体" w:hAnsi="宋体"/>
          <w:b/>
          <w:sz w:val="32"/>
          <w:szCs w:val="32"/>
        </w:rPr>
        <w:t>15.</w:t>
      </w:r>
      <w:r w:rsidRPr="00DB4EAB">
        <w:rPr>
          <w:rFonts w:ascii="宋体" w:hAnsi="宋体"/>
          <w:b/>
          <w:sz w:val="32"/>
          <w:szCs w:val="32"/>
        </w:rPr>
        <w:t>2.</w:t>
      </w:r>
      <w:r>
        <w:rPr>
          <w:rFonts w:ascii="宋体" w:hAnsi="宋体"/>
          <w:b/>
          <w:sz w:val="32"/>
          <w:szCs w:val="32"/>
        </w:rPr>
        <w:t>5</w:t>
      </w:r>
    </w:p>
    <w:sectPr w:rsidR="00011FC7" w:rsidRPr="00DB4EAB" w:rsidSect="00DB4EAB">
      <w:pgSz w:w="11906" w:h="16838"/>
      <w:pgMar w:top="284" w:right="1800" w:bottom="5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FC7" w:rsidRDefault="00011FC7" w:rsidP="00DB4EAB">
      <w:r>
        <w:separator/>
      </w:r>
    </w:p>
  </w:endnote>
  <w:endnote w:type="continuationSeparator" w:id="0">
    <w:p w:rsidR="00011FC7" w:rsidRDefault="00011FC7" w:rsidP="00DB4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FC7" w:rsidRDefault="00011FC7" w:rsidP="00DB4EAB">
      <w:r>
        <w:separator/>
      </w:r>
    </w:p>
  </w:footnote>
  <w:footnote w:type="continuationSeparator" w:id="0">
    <w:p w:rsidR="00011FC7" w:rsidRDefault="00011FC7" w:rsidP="00DB4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4EAB"/>
    <w:rsid w:val="00011FC7"/>
    <w:rsid w:val="002A45B6"/>
    <w:rsid w:val="00374CC8"/>
    <w:rsid w:val="004E41AC"/>
    <w:rsid w:val="00537774"/>
    <w:rsid w:val="00631F95"/>
    <w:rsid w:val="007C36FB"/>
    <w:rsid w:val="008760A0"/>
    <w:rsid w:val="008B5CEF"/>
    <w:rsid w:val="00A90AC0"/>
    <w:rsid w:val="00C37991"/>
    <w:rsid w:val="00DB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5B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B4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B4EA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B4E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B4EAB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B4EAB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B4EAB"/>
    <w:rPr>
      <w:rFonts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DB4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4EA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B4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B4EAB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DB4EAB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69</Words>
  <Characters>399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main-QXZ</cp:lastModifiedBy>
  <cp:revision>5</cp:revision>
  <dcterms:created xsi:type="dcterms:W3CDTF">2014-12-09T02:54:00Z</dcterms:created>
  <dcterms:modified xsi:type="dcterms:W3CDTF">2015-02-05T06:01:00Z</dcterms:modified>
</cp:coreProperties>
</file>